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9"/>
        <w:gridCol w:w="2803"/>
        <w:gridCol w:w="3510"/>
        <w:gridCol w:w="2759"/>
        <w:gridCol w:w="685"/>
      </w:tblGrid>
      <w:tr w:rsidR="00605A5B" w:rsidRPr="008E3199" w:rsidTr="00CC67FD">
        <w:trPr>
          <w:trHeight w:val="2285"/>
        </w:trPr>
        <w:tc>
          <w:tcPr>
            <w:tcW w:w="709" w:type="dxa"/>
            <w:tcBorders>
              <w:bottom w:val="single" w:sz="18" w:space="0" w:color="648276" w:themeColor="accent5"/>
            </w:tcBorders>
          </w:tcPr>
          <w:p w:rsidR="00605A5B" w:rsidRPr="008E3199" w:rsidRDefault="00605A5B">
            <w:pPr>
              <w:rPr>
                <w:noProof/>
                <w:lang w:val="pt-BR"/>
              </w:rPr>
            </w:pPr>
            <w:bookmarkStart w:id="0" w:name="_GoBack"/>
            <w:bookmarkEnd w:id="0"/>
          </w:p>
        </w:tc>
        <w:tc>
          <w:tcPr>
            <w:tcW w:w="9072" w:type="dxa"/>
            <w:gridSpan w:val="3"/>
            <w:tcBorders>
              <w:bottom w:val="single" w:sz="18" w:space="0" w:color="648276" w:themeColor="accent5"/>
            </w:tcBorders>
          </w:tcPr>
          <w:p w:rsidR="00605A5B" w:rsidRDefault="0081139E" w:rsidP="008A1F00">
            <w:pPr>
              <w:pStyle w:val="Ttulo"/>
              <w:jc w:val="center"/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</w:pPr>
            <w:r w:rsidRPr="008A1F00"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  <w:t>PEDRO HENRIQUE BORIM FERNADNES</w:t>
            </w:r>
          </w:p>
          <w:p w:rsidR="008A1F00" w:rsidRPr="008A1F00" w:rsidRDefault="008A1F00" w:rsidP="008A1F00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685" w:type="dxa"/>
            <w:tcBorders>
              <w:bottom w:val="single" w:sz="18" w:space="0" w:color="648276" w:themeColor="accent5"/>
            </w:tcBorders>
          </w:tcPr>
          <w:p w:rsidR="00605A5B" w:rsidRDefault="00605A5B">
            <w:pPr>
              <w:rPr>
                <w:noProof/>
                <w:lang w:val="pt-BR"/>
              </w:rPr>
            </w:pPr>
          </w:p>
          <w:p w:rsidR="008A1F00" w:rsidRDefault="008A1F00">
            <w:pPr>
              <w:rPr>
                <w:noProof/>
                <w:lang w:val="pt-BR"/>
              </w:rPr>
            </w:pPr>
          </w:p>
          <w:p w:rsidR="008A1F00" w:rsidRPr="008E3199" w:rsidRDefault="008A1F00">
            <w:pPr>
              <w:rPr>
                <w:noProof/>
                <w:lang w:val="pt-BR"/>
              </w:rPr>
            </w:pPr>
          </w:p>
        </w:tc>
      </w:tr>
      <w:tr w:rsidR="00F4501B" w:rsidRPr="008E3199" w:rsidTr="00CC67FD">
        <w:tc>
          <w:tcPr>
            <w:tcW w:w="351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51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444" w:type="dxa"/>
            <w:gridSpan w:val="2"/>
            <w:tcBorders>
              <w:top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</w:tr>
      <w:tr w:rsidR="00605A5B" w:rsidRPr="008E3199" w:rsidTr="00CC67FD">
        <w:trPr>
          <w:trHeight w:val="2057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605A5B" w:rsidRPr="008E3199" w:rsidRDefault="00983349" w:rsidP="00605A5B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04447469"/>
                <w:placeholder>
                  <w:docPart w:val="B88160AFC98F4A77878112DDECD10FC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Rua Adele 210 bloco 5 apt 33</w:t>
            </w:r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11 950216159</w:t>
            </w:r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pedrobforim@gmail.com</w:t>
            </w:r>
          </w:p>
          <w:p w:rsidR="00605A5B" w:rsidRPr="008E3199" w:rsidRDefault="00605A5B" w:rsidP="00605A5B">
            <w:pPr>
              <w:pStyle w:val="TextoEsquerda"/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Pr="009F5729" w:rsidRDefault="0081139E" w:rsidP="00605A5B">
            <w:pPr>
              <w:pStyle w:val="Ttulo2"/>
              <w:rPr>
                <w:noProof/>
                <w:sz w:val="36"/>
                <w:szCs w:val="36"/>
                <w:lang w:val="pt-BR"/>
              </w:rPr>
            </w:pPr>
            <w:r w:rsidRPr="009F5729">
              <w:rPr>
                <w:noProof/>
                <w:sz w:val="36"/>
                <w:szCs w:val="36"/>
                <w:lang w:val="pt-BR"/>
              </w:rPr>
              <w:t>Resumo</w:t>
            </w:r>
          </w:p>
          <w:p w:rsidR="00605A5B" w:rsidRPr="008E3199" w:rsidRDefault="0081139E" w:rsidP="0081139E">
            <w:pPr>
              <w:pStyle w:val="TextoDireita"/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Estive e estou buscando uma carreira profissional completa, sempre aprendendo, enfrentando desafios, minha experiência no CIEE, ajudou muito a ter uma noção do mundo do trabalho e pretendo continuar a aprender.Meus gostos me ajudam a ser um bom profissional, tenho ambição para aprender e desejo em saber detalhes de como as coisas funcionando do micro ao macro.</w:t>
            </w:r>
          </w:p>
        </w:tc>
      </w:tr>
      <w:tr w:rsidR="000E1D44" w:rsidRPr="008E3199" w:rsidTr="00CC67FD">
        <w:trPr>
          <w:trHeight w:val="3688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983349" w:rsidP="000E1D44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23097672"/>
                <w:placeholder>
                  <w:docPart w:val="52BE0D214CA744BA976F7C62C226F6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Escolaridade</w:t>
                </w:r>
              </w:sdtContent>
            </w:sdt>
          </w:p>
          <w:p w:rsidR="000E1D44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:rsidR="0081139E" w:rsidRPr="0081139E" w:rsidRDefault="0081139E" w:rsidP="0081139E">
            <w:pPr>
              <w:jc w:val="right"/>
              <w:rPr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[02/2023-12/2026]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Bacharelado 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>Sistemas da informação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:rsidR="0081139E" w:rsidRPr="008A1F00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  <w:t>INCOMPLETO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[02/2020-12/2023]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Bacharelado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Ciencias da computação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Escola São Luiz de Gonzaga </w:t>
            </w:r>
          </w:p>
          <w:p w:rsidR="008A1F00" w:rsidRPr="008A1F00" w:rsidRDefault="008A1F00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  <w:t>Completo</w:t>
            </w:r>
          </w:p>
          <w:p w:rsidR="008A1F00" w:rsidRPr="008A1F00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</w:t>
            </w: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12/2009 - 12/2021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]</w:t>
            </w:r>
          </w:p>
          <w:p w:rsidR="0081139E" w:rsidRPr="0081139E" w:rsidRDefault="0081139E" w:rsidP="0081139E">
            <w:pPr>
              <w:rPr>
                <w:lang w:val="pt-BR" w:bidi="pt-BR"/>
              </w:rPr>
            </w:pP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 </w:t>
            </w:r>
          </w:p>
          <w:p w:rsidR="0081139E" w:rsidRPr="0081139E" w:rsidRDefault="0081139E" w:rsidP="0081139E">
            <w:pPr>
              <w:rPr>
                <w:lang w:val="pt-BR" w:bidi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-1767221959"/>
              <w:placeholder>
                <w:docPart w:val="368EB8580EA041FCA6311A7B875BE931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Experiência</w:t>
                </w:r>
              </w:p>
            </w:sdtContent>
          </w:sdt>
          <w:p w:rsidR="000E1D44" w:rsidRPr="008E3199" w:rsidRDefault="0081139E" w:rsidP="000E1D44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10/10/2021 – trabalho atual</w:t>
            </w:r>
          </w:p>
          <w:p w:rsidR="000E1D44" w:rsidRPr="008E3199" w:rsidRDefault="0081139E" w:rsidP="000E1D44">
            <w:pPr>
              <w:pStyle w:val="TextoDireita"/>
              <w:rPr>
                <w:noProof/>
                <w:lang w:val="pt-BR"/>
              </w:rPr>
            </w:pPr>
            <w:r w:rsidRPr="008A1F00">
              <w:rPr>
                <w:noProof/>
                <w:lang w:val="pt-BR"/>
              </w:rPr>
              <w:t>Estagiário</w:t>
            </w:r>
            <w:r w:rsidR="000E1D44" w:rsidRPr="008E3199">
              <w:rPr>
                <w:noProof/>
                <w:lang w:val="pt-BR"/>
              </w:rPr>
              <w:t xml:space="preserve"> </w:t>
            </w:r>
            <w:r w:rsidR="000E1D44" w:rsidRPr="008E3199">
              <w:rPr>
                <w:noProof/>
                <w:lang w:val="pt-BR" w:bidi="pt-BR"/>
              </w:rPr>
              <w:t xml:space="preserve">• </w:t>
            </w:r>
            <w:r>
              <w:rPr>
                <w:noProof/>
                <w:lang w:val="pt-BR"/>
              </w:rPr>
              <w:t xml:space="preserve">Desenvolvedor, métodos e processos </w:t>
            </w:r>
            <w:r w:rsidR="000E1D44" w:rsidRPr="008E3199">
              <w:rPr>
                <w:noProof/>
                <w:lang w:val="pt-BR" w:bidi="pt-BR"/>
              </w:rPr>
              <w:t xml:space="preserve"> • </w:t>
            </w:r>
            <w:r>
              <w:rPr>
                <w:noProof/>
                <w:lang w:val="pt-BR"/>
              </w:rPr>
              <w:t>CIEE</w:t>
            </w:r>
          </w:p>
          <w:p w:rsidR="0057534A" w:rsidRPr="0081139E" w:rsidRDefault="0057534A" w:rsidP="0081139E">
            <w:pPr>
              <w:pStyle w:val="TextoPequeno"/>
              <w:rPr>
                <w:noProof/>
                <w:lang w:val="pt-BR"/>
              </w:rPr>
            </w:pPr>
          </w:p>
          <w:p w:rsidR="000E1D44" w:rsidRPr="008E3199" w:rsidRDefault="0057534A" w:rsidP="0057534A">
            <w:pPr>
              <w:pStyle w:val="TextoDireita"/>
              <w:rPr>
                <w:noProof/>
                <w:sz w:val="21"/>
                <w:lang w:val="pt-BR"/>
              </w:rPr>
            </w:pPr>
            <w:r w:rsidRPr="008E3199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  <w:p w:rsidR="000E1D44" w:rsidRDefault="0081139E" w:rsidP="0057534A">
            <w:pPr>
              <w:pStyle w:val="TextoDireita"/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  <w:t>Trabalhei na frente de tecnologia, dando atendimento a clientes e no próprio site do ciee(backoffice). Tínhamos uma rotina de trabalho baseada em reuniões diárias, comentando o que foi feito no dia anterior e o que será feito hoje, as tarefas envolviam:</w:t>
            </w:r>
          </w:p>
          <w:p w:rsidR="006537E9" w:rsidRPr="006537E9" w:rsidRDefault="006537E9" w:rsidP="006537E9">
            <w:pPr>
              <w:rPr>
                <w:lang w:val="pt-BR" w:bidi="pt-BR"/>
              </w:rPr>
            </w:pP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Front-end(Angular, Html, Css e Typescript)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Back-end(Java)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Banco do ciee(oracle sql)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Controle de projeto(Bitbucket, Git, Jenkins e Jira)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Métodos e Processos(Realiza os testes do backoffice do ciee de terça e sexta)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Administração de plataformas do ciee(Saber Virtual, Jovem Aprendiz e Unidade Corporativa</w:t>
            </w:r>
          </w:p>
          <w:p w:rsidR="0081139E" w:rsidRPr="006537E9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Envolvimento com o projeto Mátika( Jogo de matemátika educacional do CIEE)</w:t>
            </w:r>
          </w:p>
        </w:tc>
      </w:tr>
      <w:tr w:rsidR="000E1D44" w:rsidRPr="008E3199" w:rsidTr="00CC67FD">
        <w:trPr>
          <w:trHeight w:val="2375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983349" w:rsidP="00A77921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42716918"/>
                <w:placeholder>
                  <w:docPart w:val="BDEAE54722DE44899557BF05D8FFEF4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Habilidades Principais</w:t>
                </w:r>
              </w:sdtContent>
            </w:sdt>
          </w:p>
          <w:p w:rsidR="000E1D44" w:rsidRDefault="008A1F00" w:rsidP="008A1F00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Programção</w:t>
            </w:r>
          </w:p>
          <w:p w:rsidR="008A1F00" w:rsidRPr="008A1F00" w:rsidRDefault="008A1F00" w:rsidP="008A1F00">
            <w:pPr>
              <w:jc w:val="right"/>
              <w:rPr>
                <w:noProof/>
                <w:color w:val="404040" w:themeColor="text1" w:themeTint="BF"/>
                <w:sz w:val="22"/>
                <w:lang w:val="pt-BR"/>
              </w:rPr>
            </w:pPr>
            <w:r w:rsidRPr="008A1F00">
              <w:rPr>
                <w:noProof/>
                <w:color w:val="404040" w:themeColor="text1" w:themeTint="BF"/>
                <w:sz w:val="22"/>
                <w:lang w:val="pt-BR"/>
              </w:rPr>
              <w:t>Atendimento ao cliente</w:t>
            </w:r>
          </w:p>
          <w:p w:rsidR="008A1F00" w:rsidRPr="008A1F00" w:rsidRDefault="008A1F00" w:rsidP="008A1F00">
            <w:pPr>
              <w:jc w:val="right"/>
              <w:rPr>
                <w:noProof/>
                <w:color w:val="404040" w:themeColor="text1" w:themeTint="BF"/>
                <w:sz w:val="22"/>
                <w:lang w:val="pt-BR"/>
              </w:rPr>
            </w:pPr>
            <w:r w:rsidRPr="008A1F00">
              <w:rPr>
                <w:noProof/>
                <w:color w:val="404040" w:themeColor="text1" w:themeTint="BF"/>
                <w:sz w:val="22"/>
                <w:lang w:val="pt-BR"/>
              </w:rPr>
              <w:t>Gerenciamento de projetos</w:t>
            </w:r>
          </w:p>
          <w:p w:rsidR="008A1F00" w:rsidRPr="008A1F00" w:rsidRDefault="008A1F00" w:rsidP="008A1F00">
            <w:pPr>
              <w:jc w:val="right"/>
              <w:rPr>
                <w:noProof/>
                <w:color w:val="404040" w:themeColor="text1" w:themeTint="BF"/>
                <w:sz w:val="22"/>
                <w:lang w:val="pt-BR"/>
              </w:rPr>
            </w:pPr>
            <w:r w:rsidRPr="008A1F00">
              <w:rPr>
                <w:noProof/>
                <w:color w:val="404040" w:themeColor="text1" w:themeTint="BF"/>
                <w:sz w:val="22"/>
                <w:lang w:val="pt-BR"/>
              </w:rPr>
              <w:t>Rápido aprendizado</w:t>
            </w:r>
          </w:p>
          <w:p w:rsidR="008A1F00" w:rsidRPr="008A1F00" w:rsidRDefault="008A1F00" w:rsidP="008A1F00">
            <w:pPr>
              <w:rPr>
                <w:lang w:val="pt-BR"/>
              </w:rPr>
            </w:pPr>
          </w:p>
        </w:tc>
        <w:tc>
          <w:tcPr>
            <w:tcW w:w="6954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61914896"/>
              <w:placeholder>
                <w:docPart w:val="A04B9934023B42C8A0C7AAED2B581E26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Comunicação</w:t>
                </w:r>
              </w:p>
            </w:sdtContent>
          </w:sdt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Atendimento ao cliente e suporte</w:t>
            </w:r>
          </w:p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projetos</w:t>
            </w:r>
          </w:p>
          <w:p w:rsidR="000E1D44" w:rsidRDefault="0081139E" w:rsidP="000E1D44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metas</w:t>
            </w:r>
          </w:p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 xml:space="preserve">Experiência com 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organização de proejtos</w:t>
            </w:r>
          </w:p>
          <w:p w:rsidR="0081139E" w:rsidRP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aprendizado(Ensinei novos estagiários sobre as plataformas)</w:t>
            </w:r>
          </w:p>
        </w:tc>
      </w:tr>
      <w:tr w:rsidR="000E1D44" w:rsidRPr="008E3199" w:rsidTr="00CC67FD">
        <w:trPr>
          <w:trHeight w:val="1604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57534A" w:rsidRPr="008E3199" w:rsidRDefault="0081139E" w:rsidP="0057534A">
            <w:pPr>
              <w:pStyle w:val="Ttulo2"/>
              <w:rPr>
                <w:noProof/>
                <w:lang w:val="pt-BR" w:bidi="pt-BR"/>
              </w:rPr>
            </w:pPr>
            <w:r w:rsidRPr="009F5729">
              <w:rPr>
                <w:noProof/>
                <w:sz w:val="32"/>
                <w:szCs w:val="32"/>
                <w:lang w:val="pt-BR"/>
              </w:rPr>
              <w:t>Competêncais</w:t>
            </w:r>
          </w:p>
          <w:p w:rsid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HTML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CSS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Javascript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Typescript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Angular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5/8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Node.js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Python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OracleSQL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C#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</w:t>
            </w:r>
          </w:p>
          <w:p w:rsidR="000E1D44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Conhecimento sobre plataformas LMS</w:t>
            </w:r>
          </w:p>
        </w:tc>
      </w:tr>
      <w:tr w:rsidR="000E1D44" w:rsidRPr="008E3199" w:rsidTr="00CC67FD">
        <w:trPr>
          <w:trHeight w:val="149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</w:tcBorders>
          </w:tcPr>
          <w:p w:rsidR="000E1D44" w:rsidRPr="008E3199" w:rsidRDefault="000E1D44" w:rsidP="0081139E">
            <w:pPr>
              <w:pStyle w:val="Ttulo2"/>
              <w:rPr>
                <w:noProof/>
                <w:lang w:val="pt-BR"/>
              </w:rPr>
            </w:pPr>
          </w:p>
        </w:tc>
      </w:tr>
    </w:tbl>
    <w:p w:rsidR="00C55D85" w:rsidRPr="008E3199" w:rsidRDefault="00C55D85">
      <w:pPr>
        <w:rPr>
          <w:noProof/>
          <w:lang w:val="pt-BR"/>
        </w:rPr>
      </w:pPr>
    </w:p>
    <w:sectPr w:rsidR="00C55D85" w:rsidRPr="008E3199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349" w:rsidRDefault="00983349" w:rsidP="00F316AD">
      <w:r>
        <w:separator/>
      </w:r>
    </w:p>
  </w:endnote>
  <w:endnote w:type="continuationSeparator" w:id="0">
    <w:p w:rsidR="00983349" w:rsidRDefault="0098334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D44" w:rsidRPr="00EB403B" w:rsidRDefault="000E1D44">
    <w:pPr>
      <w:pStyle w:val="Rodap"/>
      <w:rPr>
        <w:lang w:val="pt-BR"/>
      </w:rPr>
    </w:pPr>
    <w:r w:rsidRPr="00EB403B">
      <w:rPr>
        <w:noProof/>
        <w:lang w:val="pt-BR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2546AE5F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tâ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6BC42F" id="Retângulo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rjKwIAAB0EAAAOAAAAZHJzL2Uyb0RvYy54bWysU12O0zAQfkfiDpbf2zRtmqZV01V/KEJa&#10;YMXCAVzHaSIcj7Hdpl3EZbgKF2PsdEuBN8SLNeOZ+fx9M+P53amR5CiMrUHlNO4PKBGKQ1GrfU4/&#10;fdz2MkqsY6pgEpTI6VlYerd4+WLe6pkYQgWyEIYgiLKzVue0ck7PosjySjTM9kELhcESTMMcumYf&#10;FYa1iN7IaDgYpFELptAGuLAWbzddkC4CflkK7t6XpRWOyJwiNxdOE86dP6PFnM32humq5hca7B9Y&#10;NKxW+OgVasMcIwdT/wXV1NyAhdL1OTQRlGXNRdCAauLBH2oeK6ZF0ILNsfraJvv/YPm744MhdYGz&#10;o0SxBkf0Qbgf39X+IIEMgyZxcvfWeXVodaq+ruNstJls094qmWa9ZLQa9aZJturFk2G2Gg+Xy/RV&#10;8s13NwpVoT5qtZ2FB/14gvmoH4wHtvoe+Gfr83+LeMdiDtm1b6FAcuzgIJA6labxldhCcgrzPF/n&#10;6WlyvEzTUTYapJRwjCXjLJmEgSOl52ptrHstoCHeyKnBfQno7IiMO/bPKYEmyLrY1lIGx++oWEtD&#10;jgy3i3EulBtfNNvbTKl8vgJf2YH6m6DUi+u6sYPijEINdDuKfwqNCswTJS3uZ07tlwMzghL5RuEC&#10;TOMk8QsdnGQ8GaJjbiO72whTHKFy6ijpzLXrPsFBm3pf4Utx0K1giQ0u66DdN79jdSGLOxgGevkv&#10;fslv/ZD161cvfgIAAP//AwBQSwMEFAAGAAgAAAAhALXSSUXiAAAADQEAAA8AAABkcnMvZG93bnJl&#10;di54bWxMj8FOwzAMhu9IvENkJG4sbUFb6ZpOCGniwAFtTBPHrPGaisapkqzr9vSkp3H070+/P5er&#10;0XRsQOdbSwLSWQIMqbaqpUbA7nv9lAPzQZKSnSUUcEEPq+r+rpSFsmfa4LANDYsl5AspQIfQF5z7&#10;WqORfmZ7pLg7WmdkiKNruHLyHMtNx7MkmXMjW4oXtOzxXWP9uz0ZAZvmy7rrMO4+jV5nPwu/v1w/&#10;9kI8PoxvS2ABx3CDYdKP6lBFp4M9kfKsE7DIXiMZ83maZMAmIk3zZ2CHKcuzF+BVyf9/Uf0BAAD/&#10;/wMAUEsBAi0AFAAGAAgAAAAhALaDOJL+AAAA4QEAABMAAAAAAAAAAAAAAAAAAAAAAFtDb250ZW50&#10;X1R5cGVzXS54bWxQSwECLQAUAAYACAAAACEAOP0h/9YAAACUAQAACwAAAAAAAAAAAAAAAAAvAQAA&#10;X3JlbHMvLnJlbHNQSwECLQAUAAYACAAAACEAIJkq4ysCAAAdBAAADgAAAAAAAAAAAAAAAAAuAgAA&#10;ZHJzL2Uyb0RvYy54bWxQSwECLQAUAAYACAAAACEAtdJJReIAAAANAQAADwAAAAAAAAAAAAAAAACF&#10;BAAAZHJzL2Rvd25yZXYueG1sUEsFBgAAAAAEAAQA8wAAAJQFAAAAAA==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349" w:rsidRDefault="00983349" w:rsidP="00F316AD">
      <w:r>
        <w:separator/>
      </w:r>
    </w:p>
  </w:footnote>
  <w:footnote w:type="continuationSeparator" w:id="0">
    <w:p w:rsidR="00983349" w:rsidRDefault="0098334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844D0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C4631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2376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613A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D6B33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A52E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0064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7AB2E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383D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1E8C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123AFF"/>
    <w:multiLevelType w:val="hybridMultilevel"/>
    <w:tmpl w:val="35C66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810FF"/>
    <w:multiLevelType w:val="hybridMultilevel"/>
    <w:tmpl w:val="91A4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6DBF"/>
    <w:multiLevelType w:val="hybridMultilevel"/>
    <w:tmpl w:val="12A21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3A4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0C12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205C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9E"/>
    <w:rsid w:val="000E1D44"/>
    <w:rsid w:val="0016224E"/>
    <w:rsid w:val="0020696E"/>
    <w:rsid w:val="002356A2"/>
    <w:rsid w:val="002D12DA"/>
    <w:rsid w:val="003019B2"/>
    <w:rsid w:val="0034688D"/>
    <w:rsid w:val="00356A18"/>
    <w:rsid w:val="0040233B"/>
    <w:rsid w:val="00511A6E"/>
    <w:rsid w:val="005250AA"/>
    <w:rsid w:val="00571999"/>
    <w:rsid w:val="0057534A"/>
    <w:rsid w:val="00605A5B"/>
    <w:rsid w:val="006537E9"/>
    <w:rsid w:val="006B3547"/>
    <w:rsid w:val="006C60E6"/>
    <w:rsid w:val="006E70D3"/>
    <w:rsid w:val="007B0F94"/>
    <w:rsid w:val="0081139E"/>
    <w:rsid w:val="008A1F00"/>
    <w:rsid w:val="008E3199"/>
    <w:rsid w:val="00983349"/>
    <w:rsid w:val="009F5729"/>
    <w:rsid w:val="00A77921"/>
    <w:rsid w:val="00B575FB"/>
    <w:rsid w:val="00BA4BB6"/>
    <w:rsid w:val="00C1095A"/>
    <w:rsid w:val="00C55D85"/>
    <w:rsid w:val="00CA2273"/>
    <w:rsid w:val="00CC67FD"/>
    <w:rsid w:val="00CD50FD"/>
    <w:rsid w:val="00CD52FA"/>
    <w:rsid w:val="00D47124"/>
    <w:rsid w:val="00DD5D7B"/>
    <w:rsid w:val="00DE74FE"/>
    <w:rsid w:val="00EB403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B403B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EB403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har"/>
    <w:uiPriority w:val="3"/>
    <w:qFormat/>
    <w:rsid w:val="00EB403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EB403B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EB403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EB403B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EB403B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EB403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EB403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EB403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B403B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EB403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har">
    <w:name w:val="Título Char"/>
    <w:basedOn w:val="Fontepargpadro"/>
    <w:link w:val="Ttulo"/>
    <w:rsid w:val="00EB403B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har"/>
    <w:uiPriority w:val="1"/>
    <w:qFormat/>
    <w:rsid w:val="00EB403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har">
    <w:name w:val="Subtítulo Char"/>
    <w:basedOn w:val="Fontepargpadro"/>
    <w:link w:val="Subttulo"/>
    <w:uiPriority w:val="1"/>
    <w:rsid w:val="00EB403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har">
    <w:name w:val="Título 1 Char"/>
    <w:basedOn w:val="Fontepargpadro"/>
    <w:link w:val="Ttulo1"/>
    <w:uiPriority w:val="2"/>
    <w:rsid w:val="00EB403B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Esquerda">
    <w:name w:val="TextoEsquerda"/>
    <w:basedOn w:val="Normal"/>
    <w:next w:val="Normal"/>
    <w:uiPriority w:val="4"/>
    <w:qFormat/>
    <w:rsid w:val="00EB403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har">
    <w:name w:val="Título 2 Char"/>
    <w:basedOn w:val="Fontepargpadro"/>
    <w:link w:val="Ttulo2"/>
    <w:uiPriority w:val="3"/>
    <w:rsid w:val="00EB403B"/>
    <w:rPr>
      <w:rFonts w:ascii="Georgia" w:hAnsi="Georgia" w:cs="Arial"/>
      <w:b/>
      <w:color w:val="648276" w:themeColor="accent5"/>
      <w:sz w:val="28"/>
    </w:rPr>
  </w:style>
  <w:style w:type="paragraph" w:customStyle="1" w:styleId="TextoPequeno">
    <w:name w:val="TextoPequeno"/>
    <w:basedOn w:val="Normal"/>
    <w:next w:val="Normal"/>
    <w:uiPriority w:val="6"/>
    <w:qFormat/>
    <w:rsid w:val="00EB403B"/>
    <w:rPr>
      <w:i/>
      <w:color w:val="404040" w:themeColor="text1" w:themeTint="BF"/>
      <w:sz w:val="20"/>
    </w:rPr>
  </w:style>
  <w:style w:type="paragraph" w:customStyle="1" w:styleId="TextoDireita">
    <w:name w:val="TextoDireita"/>
    <w:basedOn w:val="Normal"/>
    <w:next w:val="Normal"/>
    <w:uiPriority w:val="5"/>
    <w:qFormat/>
    <w:rsid w:val="00EB403B"/>
    <w:pPr>
      <w:spacing w:line="288" w:lineRule="auto"/>
    </w:pPr>
    <w:rPr>
      <w:color w:val="404040" w:themeColor="text1" w:themeTint="BF"/>
      <w:sz w:val="22"/>
    </w:rPr>
  </w:style>
  <w:style w:type="character" w:styleId="TextodoEspaoReservado">
    <w:name w:val="Placeholder Text"/>
    <w:basedOn w:val="Fontepargpadro"/>
    <w:uiPriority w:val="99"/>
    <w:semiHidden/>
    <w:rsid w:val="00EB403B"/>
    <w:rPr>
      <w:rFonts w:ascii="Arial" w:hAnsi="Arial" w:cs="Arial"/>
      <w:color w:val="808080"/>
    </w:rPr>
  </w:style>
  <w:style w:type="character" w:styleId="nfase">
    <w:name w:val="Emphasis"/>
    <w:uiPriority w:val="20"/>
    <w:qFormat/>
    <w:rsid w:val="00CC67FD"/>
    <w:rPr>
      <w:rFonts w:ascii="Georgia" w:hAnsi="Georgia" w:cs="Arial"/>
      <w:color w:val="648276" w:themeColor="accent5"/>
    </w:rPr>
  </w:style>
  <w:style w:type="numbering" w:styleId="111111">
    <w:name w:val="Outline List 2"/>
    <w:basedOn w:val="Semlista"/>
    <w:uiPriority w:val="99"/>
    <w:semiHidden/>
    <w:unhideWhenUsed/>
    <w:rsid w:val="00EB403B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EB403B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03B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03B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03B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03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03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EB403B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403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03B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EB403B"/>
  </w:style>
  <w:style w:type="paragraph" w:styleId="Textoembloco">
    <w:name w:val="Block Text"/>
    <w:basedOn w:val="Normal"/>
    <w:uiPriority w:val="99"/>
    <w:semiHidden/>
    <w:unhideWhenUsed/>
    <w:rsid w:val="00EB403B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B403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B403B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B403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B403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EB403B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B403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EB403B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B403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B403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EB403B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403B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EB403B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EB403B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EB403B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03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0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403B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B403B"/>
  </w:style>
  <w:style w:type="character" w:customStyle="1" w:styleId="DataChar">
    <w:name w:val="Data Char"/>
    <w:basedOn w:val="Fontepargpadro"/>
    <w:link w:val="Data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B403B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B403B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EB403B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Refdenotadefim">
    <w:name w:val="end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B403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EB403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etente">
    <w:name w:val="envelope return"/>
    <w:basedOn w:val="Normal"/>
    <w:uiPriority w:val="99"/>
    <w:semiHidden/>
    <w:unhideWhenUsed/>
    <w:rsid w:val="00EB403B"/>
    <w:rPr>
      <w:rFonts w:ascii="Georgia" w:eastAsiaTheme="majorEastAsia" w:hAnsi="Georg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403B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03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B403B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EB403B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EB403B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EB403B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EB403B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B403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B403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EB403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EB403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EB403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EB403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EB403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EB403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EB403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EB403B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EB403B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EB403B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EB403B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EB403B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EB40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EB403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B403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B403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B403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B403B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EB403B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EB403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EB403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EB403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EB403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EB403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EB403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EB403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EB403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EB403B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EB403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EB403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EB403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EB403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EB403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qFormat/>
    <w:rsid w:val="00EB403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EB4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EB4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EB403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EB403B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B403B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EB403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EB403B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EB403B"/>
    <w:rPr>
      <w:rFonts w:ascii="Arial" w:hAnsi="Arial" w:cs="Arial"/>
    </w:rPr>
  </w:style>
  <w:style w:type="table" w:styleId="TabelaSimples1">
    <w:name w:val="Plain Table 1"/>
    <w:basedOn w:val="Tabelanormal"/>
    <w:uiPriority w:val="41"/>
    <w:rsid w:val="00EB40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B40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B4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40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B40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B403B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B403B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EB40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EB403B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EB403B"/>
  </w:style>
  <w:style w:type="character" w:customStyle="1" w:styleId="SaudaoChar">
    <w:name w:val="Saudação Char"/>
    <w:basedOn w:val="Fontepargpadro"/>
    <w:link w:val="Sauda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EB403B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EB403B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EB403B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EB403B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EB403B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EB403B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EB40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EB40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EB403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EB403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EB403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EB403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EB40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EB403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EB403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EB403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EB403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EB403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EB403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EB403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EB403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EB40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EB403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EB403B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B403B"/>
  </w:style>
  <w:style w:type="table" w:styleId="Tabelaprofissional">
    <w:name w:val="Table Professional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EB40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EB403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EB403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EB403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EB403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EB403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EB40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EB403B"/>
    <w:pPr>
      <w:spacing w:before="120"/>
    </w:pPr>
    <w:rPr>
      <w:rFonts w:ascii="Georgia" w:eastAsiaTheme="majorEastAsia" w:hAnsi="Georg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B403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B403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B403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B403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B403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B403B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B403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B403B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B403B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403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B403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219sp\Downloads\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8160AFC98F4A77878112DDECD10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39A27-9834-437D-A0FC-F00D20693F4F}"/>
      </w:docPartPr>
      <w:docPartBody>
        <w:p w:rsidR="00717087" w:rsidRDefault="00767692">
          <w:pPr>
            <w:pStyle w:val="B88160AFC98F4A77878112DDECD10FCE"/>
          </w:pPr>
          <w:r w:rsidRPr="008E3199">
            <w:rPr>
              <w:noProof/>
              <w:lang w:bidi="pt-BR"/>
            </w:rPr>
            <w:t>Contato</w:t>
          </w:r>
        </w:p>
      </w:docPartBody>
    </w:docPart>
    <w:docPart>
      <w:docPartPr>
        <w:name w:val="52BE0D214CA744BA976F7C62C226F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FBB71-6EF3-4136-81F0-31FCD7387BF0}"/>
      </w:docPartPr>
      <w:docPartBody>
        <w:p w:rsidR="00717087" w:rsidRDefault="00767692">
          <w:pPr>
            <w:pStyle w:val="52BE0D214CA744BA976F7C62C226F6ED"/>
          </w:pPr>
          <w:r w:rsidRPr="008E3199">
            <w:rPr>
              <w:noProof/>
              <w:lang w:bidi="pt-BR"/>
            </w:rPr>
            <w:t>Escolaridade</w:t>
          </w:r>
        </w:p>
      </w:docPartBody>
    </w:docPart>
    <w:docPart>
      <w:docPartPr>
        <w:name w:val="368EB8580EA041FCA6311A7B875BE9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CFDD5-379B-4690-BCE6-031DBEE77D77}"/>
      </w:docPartPr>
      <w:docPartBody>
        <w:p w:rsidR="00717087" w:rsidRDefault="00767692">
          <w:pPr>
            <w:pStyle w:val="368EB8580EA041FCA6311A7B875BE931"/>
          </w:pPr>
          <w:r w:rsidRPr="008E3199">
            <w:rPr>
              <w:noProof/>
              <w:lang w:bidi="pt-BR"/>
            </w:rPr>
            <w:t>Experiência</w:t>
          </w:r>
        </w:p>
      </w:docPartBody>
    </w:docPart>
    <w:docPart>
      <w:docPartPr>
        <w:name w:val="BDEAE54722DE44899557BF05D8FFE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07628-7F8C-4AEE-89E2-773C48D7576A}"/>
      </w:docPartPr>
      <w:docPartBody>
        <w:p w:rsidR="00717087" w:rsidRDefault="00767692">
          <w:pPr>
            <w:pStyle w:val="BDEAE54722DE44899557BF05D8FFEF43"/>
          </w:pPr>
          <w:r w:rsidRPr="008E3199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A04B9934023B42C8A0C7AAED2B581E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09F0A6-1AFF-4D57-9EB0-D0CA9A7C9FC2}"/>
      </w:docPartPr>
      <w:docPartBody>
        <w:p w:rsidR="00717087" w:rsidRDefault="00767692">
          <w:pPr>
            <w:pStyle w:val="A04B9934023B42C8A0C7AAED2B581E26"/>
          </w:pPr>
          <w:r w:rsidRPr="008E3199">
            <w:rPr>
              <w:noProof/>
              <w:lang w:bidi="pt-BR"/>
            </w:rPr>
            <w:t>Comunicação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2"/>
    <w:rsid w:val="00016362"/>
    <w:rsid w:val="00717087"/>
    <w:rsid w:val="00767692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8E01CB34E247D2B1CCE11E46834AB0">
    <w:name w:val="518E01CB34E247D2B1CCE11E46834AB0"/>
  </w:style>
  <w:style w:type="character" w:styleId="nfase">
    <w:name w:val="Emphasis"/>
    <w:uiPriority w:val="20"/>
    <w:qFormat/>
    <w:rPr>
      <w:rFonts w:ascii="Georgia" w:hAnsi="Georgia" w:cs="Arial"/>
      <w:color w:val="4472C4" w:themeColor="accent5"/>
    </w:rPr>
  </w:style>
  <w:style w:type="paragraph" w:customStyle="1" w:styleId="89D32B3672154E8AB6B0D94FA28C3A44">
    <w:name w:val="89D32B3672154E8AB6B0D94FA28C3A44"/>
  </w:style>
  <w:style w:type="paragraph" w:customStyle="1" w:styleId="EF7DD544641945CDBF2EBEE0F0FA6D6E">
    <w:name w:val="EF7DD544641945CDBF2EBEE0F0FA6D6E"/>
  </w:style>
  <w:style w:type="paragraph" w:customStyle="1" w:styleId="B88160AFC98F4A77878112DDECD10FCE">
    <w:name w:val="B88160AFC98F4A77878112DDECD10FCE"/>
  </w:style>
  <w:style w:type="paragraph" w:customStyle="1" w:styleId="TextoEsquerda">
    <w:name w:val="TextoEsquerda"/>
    <w:basedOn w:val="Normal"/>
    <w:next w:val="Normal"/>
    <w:uiPriority w:val="4"/>
    <w:qFormat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8855BEB28A3740D395A0C199FAEF85C5">
    <w:name w:val="8855BEB28A3740D395A0C199FAEF85C5"/>
  </w:style>
  <w:style w:type="paragraph" w:customStyle="1" w:styleId="28B3B0334444480393D8C5395AD610C1">
    <w:name w:val="28B3B0334444480393D8C5395AD610C1"/>
  </w:style>
  <w:style w:type="paragraph" w:customStyle="1" w:styleId="29F8BC30D4DF47F192E20358A1452D4D">
    <w:name w:val="29F8BC30D4DF47F192E20358A1452D4D"/>
  </w:style>
  <w:style w:type="paragraph" w:customStyle="1" w:styleId="FDF4AB2E8B6F4A6689939225737E359C">
    <w:name w:val="FDF4AB2E8B6F4A6689939225737E359C"/>
  </w:style>
  <w:style w:type="paragraph" w:customStyle="1" w:styleId="84A2D2534BC04379B4CD536021A7017B">
    <w:name w:val="84A2D2534BC04379B4CD536021A7017B"/>
  </w:style>
  <w:style w:type="paragraph" w:customStyle="1" w:styleId="52BE0D214CA744BA976F7C62C226F6ED">
    <w:name w:val="52BE0D214CA744BA976F7C62C226F6ED"/>
  </w:style>
  <w:style w:type="paragraph" w:customStyle="1" w:styleId="19BBBAEFE5614ED59B060AB5BCAB9412">
    <w:name w:val="19BBBAEFE5614ED59B060AB5BCAB9412"/>
  </w:style>
  <w:style w:type="paragraph" w:customStyle="1" w:styleId="368EB8580EA041FCA6311A7B875BE931">
    <w:name w:val="368EB8580EA041FCA6311A7B875BE931"/>
  </w:style>
  <w:style w:type="paragraph" w:customStyle="1" w:styleId="D2955628D1CA40CCBFFF69D50960424B">
    <w:name w:val="D2955628D1CA40CCBFFF69D50960424B"/>
  </w:style>
  <w:style w:type="paragraph" w:customStyle="1" w:styleId="55D900176BF1486C8782DEB876EC7064">
    <w:name w:val="55D900176BF1486C8782DEB876EC7064"/>
  </w:style>
  <w:style w:type="paragraph" w:customStyle="1" w:styleId="2E1DEF290B9141FF9808F258F5C75309">
    <w:name w:val="2E1DEF290B9141FF9808F258F5C75309"/>
  </w:style>
  <w:style w:type="paragraph" w:customStyle="1" w:styleId="F0496E0C3092447C89686AA21299BE62">
    <w:name w:val="F0496E0C3092447C89686AA21299BE62"/>
  </w:style>
  <w:style w:type="paragraph" w:customStyle="1" w:styleId="0892D31220C244CB9C0B3D0041E23EE1">
    <w:name w:val="0892D31220C244CB9C0B3D0041E23EE1"/>
  </w:style>
  <w:style w:type="paragraph" w:customStyle="1" w:styleId="AAA39F968DD143D7804C40E352E8634E">
    <w:name w:val="AAA39F968DD143D7804C40E352E8634E"/>
  </w:style>
  <w:style w:type="paragraph" w:customStyle="1" w:styleId="906F972EBCFD46E189F5714E5CC03864">
    <w:name w:val="906F972EBCFD46E189F5714E5CC03864"/>
  </w:style>
  <w:style w:type="paragraph" w:customStyle="1" w:styleId="89231A63A26F457A9CCC8A8E6391985D">
    <w:name w:val="89231A63A26F457A9CCC8A8E6391985D"/>
  </w:style>
  <w:style w:type="paragraph" w:customStyle="1" w:styleId="F154BA2CE6B047E78FDF3CC972AFFA54">
    <w:name w:val="F154BA2CE6B047E78FDF3CC972AFFA54"/>
  </w:style>
  <w:style w:type="paragraph" w:customStyle="1" w:styleId="4535C458CD31460892A03C8F4866549B">
    <w:name w:val="4535C458CD31460892A03C8F4866549B"/>
  </w:style>
  <w:style w:type="paragraph" w:customStyle="1" w:styleId="605EA8D7B7EE4141A6745AD6188EC0AA">
    <w:name w:val="605EA8D7B7EE4141A6745AD6188EC0AA"/>
  </w:style>
  <w:style w:type="paragraph" w:customStyle="1" w:styleId="B4836F075F354DC6AF90596C00E03507">
    <w:name w:val="B4836F075F354DC6AF90596C00E03507"/>
  </w:style>
  <w:style w:type="paragraph" w:customStyle="1" w:styleId="BA8EF38242124C30852C6CF9AC57F703">
    <w:name w:val="BA8EF38242124C30852C6CF9AC57F703"/>
  </w:style>
  <w:style w:type="paragraph" w:customStyle="1" w:styleId="BDEAE54722DE44899557BF05D8FFEF43">
    <w:name w:val="BDEAE54722DE44899557BF05D8FFEF43"/>
  </w:style>
  <w:style w:type="paragraph" w:customStyle="1" w:styleId="00D45812E608404280A802CFF530FC55">
    <w:name w:val="00D45812E608404280A802CFF530FC55"/>
  </w:style>
  <w:style w:type="paragraph" w:customStyle="1" w:styleId="A04B9934023B42C8A0C7AAED2B581E26">
    <w:name w:val="A04B9934023B42C8A0C7AAED2B581E26"/>
  </w:style>
  <w:style w:type="paragraph" w:customStyle="1" w:styleId="TextoDireita">
    <w:name w:val="TextoDireita"/>
    <w:basedOn w:val="Normal"/>
    <w:next w:val="Normal"/>
    <w:uiPriority w:val="5"/>
    <w:qFormat/>
    <w:pPr>
      <w:spacing w:after="0" w:line="288" w:lineRule="auto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84DA6B9CC31F420F83A022A256BD5712">
    <w:name w:val="84DA6B9CC31F420F83A022A256BD5712"/>
  </w:style>
  <w:style w:type="paragraph" w:customStyle="1" w:styleId="47CF1753A2974F63A9A28427A794BE9F">
    <w:name w:val="47CF1753A2974F63A9A28427A794BE9F"/>
  </w:style>
  <w:style w:type="paragraph" w:customStyle="1" w:styleId="E9CA93DE16D44A59B74286E0D0B7346C">
    <w:name w:val="E9CA93DE16D44A59B74286E0D0B7346C"/>
  </w:style>
  <w:style w:type="paragraph" w:customStyle="1" w:styleId="C99EC87CA9424FBCBF54E19F346F19A9">
    <w:name w:val="C99EC87CA9424FBCBF54E19F346F19A9"/>
  </w:style>
  <w:style w:type="paragraph" w:customStyle="1" w:styleId="808157DA053B4FBA80F59BC49537A7C5">
    <w:name w:val="808157DA053B4FBA80F59BC49537A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</Template>
  <TotalTime>0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2023-08-16T16:53:00Z</dcterms:created>
  <dcterms:modified xsi:type="dcterms:W3CDTF">2023-08-16T16:55:00Z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